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22195" w14:textId="6B96D2A9" w:rsidR="00D5413C" w:rsidRDefault="007735FA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noProof/>
        </w:rPr>
        <w:drawing>
          <wp:inline distT="0" distB="0" distL="0" distR="0" wp14:anchorId="10BB649F" wp14:editId="77A03819">
            <wp:extent cx="2430780" cy="1623060"/>
            <wp:effectExtent l="0" t="0" r="7620" b="0"/>
            <wp:docPr id="1" name="Picture 1" descr="C:\Users\Spencer\AppData\Local\Microsoft\Windows\INetCache\Content.MSO\725DA2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encer\AppData\Local\Microsoft\Windows\INetCache\Content.MSO\725DA23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5154" w14:textId="009AF625" w:rsidR="001638F6" w:rsidRDefault="007735FA" w:rsidP="00D5413C">
      <w:pPr>
        <w:pStyle w:val="Title"/>
      </w:pPr>
      <w:r w:rsidRPr="007735FA">
        <w:t xml:space="preserve">Unit 1 Lab: </w:t>
      </w:r>
    </w:p>
    <w:p w14:paraId="703FFBA0" w14:textId="033C1CF1" w:rsidR="001638F6" w:rsidRPr="00D5413C" w:rsidRDefault="007735FA" w:rsidP="00D5413C">
      <w:pPr>
        <w:pStyle w:val="Subtitle"/>
      </w:pPr>
      <w:r w:rsidRPr="007735FA">
        <w:t>Installing and Using Code Composer Studio</w:t>
      </w:r>
    </w:p>
    <w:p w14:paraId="1D0CDE2E" w14:textId="03770D13" w:rsidR="007735FA" w:rsidRDefault="007735FA" w:rsidP="003422FF">
      <w:pPr>
        <w:pStyle w:val="ContactInfo"/>
      </w:pPr>
      <w:r>
        <w:t>ECEN260</w:t>
      </w:r>
      <w:r>
        <w:t xml:space="preserve">:  </w:t>
      </w:r>
      <w:r>
        <w:t>Microprocessor Based-System Design</w:t>
      </w:r>
      <w:r w:rsidR="00D5413C">
        <w:t xml:space="preserve"> </w:t>
      </w:r>
    </w:p>
    <w:p w14:paraId="4D0A69F8" w14:textId="0D569A87" w:rsidR="007735FA" w:rsidRDefault="007735FA" w:rsidP="003422FF">
      <w:pPr>
        <w:pStyle w:val="ContactInfo"/>
      </w:pPr>
      <w:r>
        <w:t xml:space="preserve">Spencer Eccles &amp; Gage </w:t>
      </w:r>
      <w:proofErr w:type="spellStart"/>
      <w:r>
        <w:t>Mikos</w:t>
      </w:r>
      <w:proofErr w:type="spellEnd"/>
    </w:p>
    <w:p w14:paraId="61A5098E" w14:textId="28D6F795" w:rsidR="003422FF" w:rsidRDefault="00D5413C" w:rsidP="003422FF">
      <w:pPr>
        <w:pStyle w:val="ContactInfo"/>
      </w:pPr>
      <w:r>
        <w:t xml:space="preserve"> </w:t>
      </w:r>
      <w:r w:rsidR="007735FA">
        <w:t xml:space="preserve">Br. Fisher </w:t>
      </w:r>
      <w:r w:rsidR="007735FA">
        <w:t>&amp;</w:t>
      </w:r>
      <w:r w:rsidR="007735FA">
        <w:t xml:space="preserve"> Br. Sheetz</w:t>
      </w:r>
      <w:r w:rsidR="003422FF">
        <w:br w:type="page"/>
      </w:r>
    </w:p>
    <w:p w14:paraId="136C8419" w14:textId="11C1C0D7" w:rsidR="001638F6" w:rsidRDefault="007735FA">
      <w:pPr>
        <w:pStyle w:val="Heading1"/>
      </w:pPr>
      <w:r>
        <w:lastRenderedPageBreak/>
        <w:t>Objective</w:t>
      </w:r>
    </w:p>
    <w:p w14:paraId="1A3B9EEB" w14:textId="3DD0F84B" w:rsidR="001638F6" w:rsidRDefault="007735FA" w:rsidP="007021DE">
      <w:r>
        <w:t>I</w:t>
      </w:r>
      <w:r>
        <w:t>nstall Code Composer Studio (CCS), create a new Assembly language project, run some code, and collect screen shots while doing it.</w:t>
      </w:r>
      <w:bookmarkEnd w:id="0"/>
      <w:bookmarkEnd w:id="1"/>
      <w:bookmarkEnd w:id="2"/>
      <w:bookmarkEnd w:id="3"/>
      <w:bookmarkEnd w:id="4"/>
    </w:p>
    <w:p w14:paraId="584BC5A6" w14:textId="7D09F163" w:rsidR="007735FA" w:rsidRDefault="007735FA" w:rsidP="007735FA">
      <w:pPr>
        <w:pStyle w:val="Heading1"/>
      </w:pPr>
      <w:r>
        <w:t>Procedure</w:t>
      </w:r>
    </w:p>
    <w:p w14:paraId="6DEA5FE5" w14:textId="0E0AC59E" w:rsidR="007735FA" w:rsidRDefault="007735FA" w:rsidP="007735FA">
      <w:r>
        <w:t xml:space="preserve">Followed instructions on </w:t>
      </w:r>
      <w:proofErr w:type="spellStart"/>
      <w:r>
        <w:t>iLearn</w:t>
      </w:r>
      <w:proofErr w:type="spellEnd"/>
      <w:r>
        <w:t xml:space="preserve"> with instructor, including copying and pasting example code</w:t>
      </w:r>
      <w:r w:rsidR="000C2B66">
        <w:t xml:space="preserve"> to Code Composer Studio and seeing how it runs:</w:t>
      </w:r>
    </w:p>
    <w:p w14:paraId="203F7548" w14:textId="3B6CB9BF" w:rsidR="000C2B66" w:rsidRDefault="000C2B66" w:rsidP="007735FA">
      <w:r>
        <w:rPr>
          <w:noProof/>
        </w:rPr>
        <w:drawing>
          <wp:inline distT="0" distB="0" distL="0" distR="0" wp14:anchorId="11A8B6F0" wp14:editId="107EC465">
            <wp:extent cx="1533525" cy="2333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B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5508CB" wp14:editId="7AD11328">
            <wp:extent cx="5486400" cy="151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F02F" w14:textId="640B465A" w:rsidR="000C2B66" w:rsidRDefault="000C2B66" w:rsidP="000C2B66">
      <w:pPr>
        <w:pStyle w:val="Heading1"/>
      </w:pPr>
      <w:r>
        <w:t>Test</w:t>
      </w:r>
    </w:p>
    <w:p w14:paraId="1F96C908" w14:textId="4018CB55" w:rsidR="000C2B66" w:rsidRPr="000C2B66" w:rsidRDefault="000C2B66" w:rsidP="000C2B66">
      <w:r>
        <w:t>Tested project by compiling it, running it one step at a time with the “step-into” button, and monitoring the registers in the above screenshot.</w:t>
      </w:r>
    </w:p>
    <w:p w14:paraId="563C4372" w14:textId="44632D1E" w:rsidR="000C2B66" w:rsidRDefault="000C2B66" w:rsidP="000C2B66">
      <w:pPr>
        <w:pStyle w:val="Heading1"/>
      </w:pPr>
      <w:r>
        <w:t>Conclusion</w:t>
      </w:r>
    </w:p>
    <w:p w14:paraId="22AE0CD3" w14:textId="373A6DE3" w:rsidR="007735FA" w:rsidRPr="007021DE" w:rsidRDefault="000C2B66" w:rsidP="007021DE">
      <w:r>
        <w:t xml:space="preserve">We </w:t>
      </w:r>
      <w:r w:rsidR="008E53A9">
        <w:t>coded</w:t>
      </w:r>
      <w:r>
        <w:t xml:space="preserve"> in ARM Assembly for the first time and program</w:t>
      </w:r>
      <w:r w:rsidR="008E53A9">
        <w:t>ed</w:t>
      </w:r>
      <w:bookmarkStart w:id="5" w:name="_GoBack"/>
      <w:bookmarkEnd w:id="5"/>
      <w:r>
        <w:t xml:space="preserve"> hardware directly for the first time.</w:t>
      </w:r>
    </w:p>
    <w:sectPr w:rsidR="007735FA" w:rsidRPr="007021DE"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D9BA8" w14:textId="77777777" w:rsidR="00845936" w:rsidRDefault="00845936">
      <w:pPr>
        <w:spacing w:before="0" w:after="0" w:line="240" w:lineRule="auto"/>
      </w:pPr>
      <w:r>
        <w:separator/>
      </w:r>
    </w:p>
  </w:endnote>
  <w:endnote w:type="continuationSeparator" w:id="0">
    <w:p w14:paraId="33F2856E" w14:textId="77777777" w:rsidR="00845936" w:rsidRDefault="008459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CD491" w14:textId="77777777"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34F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A4436" w14:textId="77777777" w:rsidR="00845936" w:rsidRDefault="00845936">
      <w:pPr>
        <w:spacing w:before="0" w:after="0" w:line="240" w:lineRule="auto"/>
      </w:pPr>
      <w:r>
        <w:separator/>
      </w:r>
    </w:p>
  </w:footnote>
  <w:footnote w:type="continuationSeparator" w:id="0">
    <w:p w14:paraId="76686306" w14:textId="77777777" w:rsidR="00845936" w:rsidRDefault="008459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FA"/>
    <w:rsid w:val="000748AA"/>
    <w:rsid w:val="000C2B66"/>
    <w:rsid w:val="001638F6"/>
    <w:rsid w:val="001A2000"/>
    <w:rsid w:val="003209D6"/>
    <w:rsid w:val="00334A73"/>
    <w:rsid w:val="003422FF"/>
    <w:rsid w:val="004952C4"/>
    <w:rsid w:val="005A1C5A"/>
    <w:rsid w:val="00690EFD"/>
    <w:rsid w:val="007021DE"/>
    <w:rsid w:val="00732607"/>
    <w:rsid w:val="007735FA"/>
    <w:rsid w:val="00844483"/>
    <w:rsid w:val="00845936"/>
    <w:rsid w:val="008E53A9"/>
    <w:rsid w:val="00934F1C"/>
    <w:rsid w:val="009D2231"/>
    <w:rsid w:val="00A122DB"/>
    <w:rsid w:val="00AD165F"/>
    <w:rsid w:val="00B47B7A"/>
    <w:rsid w:val="00B646B8"/>
    <w:rsid w:val="00C80BD4"/>
    <w:rsid w:val="00CF3A42"/>
    <w:rsid w:val="00D5413C"/>
    <w:rsid w:val="00DC07A3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1231FB"/>
  <w15:chartTrackingRefBased/>
  <w15:docId w15:val="{278592A2-D622-4131-A72E-08F384C4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cer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286F4-A089-42F2-82EC-35182DD61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22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Spencer</dc:creator>
  <cp:keywords/>
  <cp:lastModifiedBy>SPENCER ECCLES</cp:lastModifiedBy>
  <cp:revision>1</cp:revision>
  <dcterms:created xsi:type="dcterms:W3CDTF">2018-05-09T22:36:00Z</dcterms:created>
  <dcterms:modified xsi:type="dcterms:W3CDTF">2018-05-09T22:58:00Z</dcterms:modified>
  <cp:version/>
</cp:coreProperties>
</file>